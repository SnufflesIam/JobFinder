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AF28" w14:textId="77777777" w:rsidR="0054682B" w:rsidRDefault="0054682B" w:rsidP="0054682B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5BFFBF49" wp14:editId="7D5A45B5">
            <wp:simplePos x="0" y="0"/>
            <wp:positionH relativeFrom="page">
              <wp:posOffset>256540</wp:posOffset>
            </wp:positionH>
            <wp:positionV relativeFrom="paragraph">
              <wp:posOffset>-241935</wp:posOffset>
            </wp:positionV>
            <wp:extent cx="7260336" cy="9628632"/>
            <wp:effectExtent l="0" t="0" r="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336" cy="96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54682B" w14:paraId="26174DBD" w14:textId="77777777" w:rsidTr="0054682B">
        <w:trPr>
          <w:trHeight w:val="3969"/>
        </w:trPr>
        <w:tc>
          <w:tcPr>
            <w:tcW w:w="3600" w:type="dxa"/>
            <w:vAlign w:val="center"/>
          </w:tcPr>
          <w:p w14:paraId="405346F5" w14:textId="756B56B0" w:rsidR="0054682B" w:rsidRDefault="002F2216" w:rsidP="0054682B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1E9A196" wp14:editId="193F6BC2">
                  <wp:extent cx="1982259" cy="1982259"/>
                  <wp:effectExtent l="76200" t="76200" r="75565" b="75565"/>
                  <wp:docPr id="1489281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281813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50" r="218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259" cy="1982259"/>
                          </a:xfrm>
                          <a:prstGeom prst="ellipse">
                            <a:avLst/>
                          </a:prstGeom>
                          <a:ln w="762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</a:ln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5D5EC09" w14:textId="77777777" w:rsidR="0054682B" w:rsidRDefault="0054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0ACCF69B" w14:textId="77777777" w:rsidR="0054682B" w:rsidRDefault="0054682B" w:rsidP="0054682B">
            <w:pPr>
              <w:pStyle w:val="Address"/>
            </w:pPr>
          </w:p>
          <w:p w14:paraId="3F4ED053" w14:textId="047F7B8C" w:rsidR="002F2216" w:rsidRPr="00643581" w:rsidRDefault="00237754" w:rsidP="002F2216">
            <w:pPr>
              <w:spacing w:after="0"/>
              <w:rPr>
                <w:rStyle w:val="hljs-selector-attr"/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Style w:val="hljs-selector-attr"/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  <w:t>Bruce Wayne</w:t>
            </w:r>
          </w:p>
          <w:p w14:paraId="4D9ACEFA" w14:textId="21708FEE" w:rsidR="002F2216" w:rsidRPr="00643581" w:rsidRDefault="00237754" w:rsidP="002F2216">
            <w:pPr>
              <w:spacing w:after="0"/>
              <w:rPr>
                <w:rStyle w:val="hljs-selector-attr"/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Style w:val="hljs-selector-attr"/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  <w:t>123 Arkham Street</w:t>
            </w:r>
          </w:p>
          <w:p w14:paraId="470329F5" w14:textId="0CDE050A" w:rsidR="002F2216" w:rsidRPr="00643581" w:rsidRDefault="00237754" w:rsidP="002F2216">
            <w:pPr>
              <w:spacing w:after="0"/>
              <w:rPr>
                <w:rStyle w:val="hljs-selector-attr"/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Style w:val="hljs-selector-attr"/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  <w:t>Gotham ARK</w:t>
            </w:r>
            <w:r w:rsidR="002F2216" w:rsidRPr="00643581">
              <w:rPr>
                <w:rStyle w:val="hljs-selector-attr"/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hljs-selector-attr"/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  <w:t>2000</w:t>
            </w:r>
          </w:p>
          <w:p w14:paraId="5F6D6D60" w14:textId="5BC6212D" w:rsidR="002F2216" w:rsidRPr="00643581" w:rsidRDefault="00237754" w:rsidP="002F2216">
            <w:pPr>
              <w:spacing w:after="0"/>
              <w:rPr>
                <w:rStyle w:val="apple-converted-space"/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>
              <w:t>Bruce.wayne@outlook.com</w:t>
            </w:r>
          </w:p>
          <w:p w14:paraId="0409DFC2" w14:textId="0CAC399E" w:rsidR="002F2216" w:rsidRPr="00643581" w:rsidRDefault="00237754" w:rsidP="002F2216">
            <w:pPr>
              <w:spacing w:after="0"/>
              <w:rPr>
                <w:rStyle w:val="hljs-selector-attr"/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Style w:val="hljs-selector-attr"/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  <w:t>0411 111 111</w:t>
            </w:r>
          </w:p>
          <w:p w14:paraId="09D9CDD4" w14:textId="4B68585E" w:rsidR="002F2216" w:rsidRDefault="000724EA" w:rsidP="002F2216">
            <w:pPr>
              <w:spacing w:after="0"/>
              <w:rPr>
                <w:rStyle w:val="apple-converted-space"/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Style w:val="apple-converted-space"/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  <w:t>&lt;DATE&gt;</w:t>
            </w:r>
          </w:p>
          <w:p w14:paraId="1A65CCB5" w14:textId="77777777" w:rsidR="002F2216" w:rsidRPr="00643581" w:rsidRDefault="002F2216" w:rsidP="002F2216">
            <w:pPr>
              <w:spacing w:after="0"/>
              <w:rPr>
                <w:rStyle w:val="apple-converted-space"/>
                <w:rFonts w:ascii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</w:p>
          <w:p w14:paraId="5D1081A1" w14:textId="3D4C8B4B" w:rsidR="0054682B" w:rsidRDefault="0054682B" w:rsidP="0054682B">
            <w:r w:rsidRPr="00BF09B3">
              <w:t xml:space="preserve">Dear </w:t>
            </w:r>
            <w:r w:rsidR="004363BE">
              <w:rPr>
                <w:rStyle w:val="hljs-string"/>
                <w:rFonts w:ascii="Century Gothic" w:hAnsi="Century Gothic" w:cs="Calibri"/>
                <w:color w:val="000000" w:themeColor="text1"/>
              </w:rPr>
              <w:t>&lt;RECRUITER&gt;</w:t>
            </w:r>
            <w:r w:rsidRPr="00E50159">
              <w:rPr>
                <w:rFonts w:ascii="Century Gothic" w:hAnsi="Century Gothic"/>
              </w:rPr>
              <w:t>,</w:t>
            </w:r>
          </w:p>
          <w:p w14:paraId="3D03AD2F" w14:textId="6DE76F97" w:rsidR="002F2216" w:rsidRDefault="002F2216" w:rsidP="002F2216">
            <w:r>
              <w:t xml:space="preserve">I am writing to express my interest in the </w:t>
            </w:r>
            <w:r w:rsidR="004363BE">
              <w:t xml:space="preserve">&lt;JOB ROLE&gt; </w:t>
            </w:r>
            <w:r>
              <w:t>position</w:t>
            </w:r>
            <w:r w:rsidR="00E50159">
              <w:t xml:space="preserve"> </w:t>
            </w:r>
            <w:r>
              <w:t xml:space="preserve">as advertised on </w:t>
            </w:r>
            <w:r w:rsidR="00FD0964">
              <w:t>&lt;WEBSITE&gt;</w:t>
            </w:r>
            <w:r>
              <w:t>. I</w:t>
            </w:r>
            <w:r w:rsidR="00237754">
              <w:t>’m Batman</w:t>
            </w:r>
            <w:r w:rsidR="008420CE">
              <w:t>.</w:t>
            </w:r>
          </w:p>
          <w:p w14:paraId="06BF0535" w14:textId="39E85F0E" w:rsidR="00B746DE" w:rsidRDefault="002F2216" w:rsidP="00237754">
            <w:r>
              <w:t xml:space="preserve">In my current </w:t>
            </w:r>
            <w:r w:rsidR="00B746DE">
              <w:t>role</w:t>
            </w:r>
            <w:r>
              <w:t xml:space="preserve">, I </w:t>
            </w:r>
            <w:r w:rsidR="00B746DE">
              <w:t xml:space="preserve">have </w:t>
            </w:r>
            <w:r>
              <w:t xml:space="preserve">successfully </w:t>
            </w:r>
            <w:r w:rsidR="00237754">
              <w:t>defeated the joker.</w:t>
            </w:r>
          </w:p>
          <w:p w14:paraId="3A2E12D7" w14:textId="76FDD595" w:rsidR="002F2216" w:rsidRDefault="002F2216" w:rsidP="002F2216">
            <w:r>
              <w:t xml:space="preserve">I am excited about the opportunity to </w:t>
            </w:r>
            <w:r w:rsidR="004363BE">
              <w:t>contribute and</w:t>
            </w:r>
            <w:r>
              <w:t xml:space="preserve"> believe my background in</w:t>
            </w:r>
            <w:r w:rsidR="00237754">
              <w:t xml:space="preserve"> being Batman.</w:t>
            </w:r>
          </w:p>
          <w:p w14:paraId="4818D31D" w14:textId="75AE52A9" w:rsidR="0054682B" w:rsidRDefault="002F2216" w:rsidP="002F2216">
            <w:r>
              <w:t xml:space="preserve">Thank you for considering my application. I hope to bring my unique experience and passion to </w:t>
            </w:r>
            <w:r w:rsidR="004363BE">
              <w:t>&lt;RECRUITER&gt;</w:t>
            </w:r>
            <w:r>
              <w:t xml:space="preserve">. </w:t>
            </w:r>
          </w:p>
          <w:p w14:paraId="18BEB493" w14:textId="165724B7" w:rsidR="002F2216" w:rsidRPr="00BF09B3" w:rsidRDefault="002F2216" w:rsidP="002F2216">
            <w:r>
              <w:t>Sincerely,</w:t>
            </w:r>
          </w:p>
          <w:p w14:paraId="7B67CA03" w14:textId="6A1E970F" w:rsidR="0054682B" w:rsidRDefault="00237754" w:rsidP="0054682B">
            <w:r>
              <w:t>Bruce Wayne</w:t>
            </w:r>
          </w:p>
          <w:p w14:paraId="57BDC40F" w14:textId="3593B536" w:rsidR="0054682B" w:rsidRDefault="0054682B" w:rsidP="0054682B"/>
        </w:tc>
      </w:tr>
      <w:tr w:rsidR="0054682B" w14:paraId="6C116803" w14:textId="77777777" w:rsidTr="0054682B">
        <w:trPr>
          <w:trHeight w:val="4176"/>
        </w:trPr>
        <w:tc>
          <w:tcPr>
            <w:tcW w:w="3600" w:type="dxa"/>
            <w:tcBorders>
              <w:bottom w:val="single" w:sz="8" w:space="0" w:color="94B6D2" w:themeColor="accent1"/>
            </w:tcBorders>
          </w:tcPr>
          <w:p w14:paraId="670E20C7" w14:textId="5450C3B0" w:rsidR="0054682B" w:rsidRPr="002F2216" w:rsidRDefault="00237754" w:rsidP="0054682B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Bruce Wayne</w:t>
            </w:r>
          </w:p>
          <w:p w14:paraId="240C5952" w14:textId="02D1FE46" w:rsidR="0054682B" w:rsidRDefault="00237754" w:rsidP="0054682B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>
              <w:rPr>
                <w:spacing w:val="0"/>
                <w:w w:val="100"/>
              </w:rPr>
              <w:t xml:space="preserve">Crime Fighter / </w:t>
            </w:r>
            <w:proofErr w:type="spellStart"/>
            <w:r>
              <w:rPr>
                <w:spacing w:val="0"/>
                <w:w w:val="100"/>
              </w:rPr>
              <w:t>Billionair</w:t>
            </w:r>
            <w:proofErr w:type="spellEnd"/>
          </w:p>
          <w:p w14:paraId="08CB6F44" w14:textId="77777777" w:rsidR="0054682B" w:rsidRDefault="0054682B" w:rsidP="0054682B"/>
          <w:sdt>
            <w:sdtPr>
              <w:id w:val="-1954003311"/>
              <w:placeholder>
                <w:docPart w:val="1E13C2FB2C27B14DA224D8A259D99A90"/>
              </w:placeholder>
              <w:temporary/>
              <w:showingPlcHdr/>
              <w15:appearance w15:val="hidden"/>
            </w:sdtPr>
            <w:sdtContent>
              <w:p w14:paraId="7F783A53" w14:textId="77777777" w:rsidR="0054682B" w:rsidRPr="0054682B" w:rsidRDefault="0054682B" w:rsidP="0054682B">
                <w:pPr>
                  <w:pStyle w:val="Heading2"/>
                  <w:rPr>
                    <w:rStyle w:val="Hyperlink"/>
                    <w:color w:val="auto"/>
                    <w:u w:val="none"/>
                  </w:rPr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</w:tc>
        <w:tc>
          <w:tcPr>
            <w:tcW w:w="720" w:type="dxa"/>
            <w:vMerge w:val="restart"/>
          </w:tcPr>
          <w:p w14:paraId="42626BF4" w14:textId="77777777" w:rsidR="0054682B" w:rsidRDefault="0054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54D43566" w14:textId="77777777" w:rsidR="0054682B" w:rsidRPr="004D3011" w:rsidRDefault="0054682B" w:rsidP="004D3011">
            <w:pPr>
              <w:rPr>
                <w:color w:val="FFFFFF" w:themeColor="background1"/>
              </w:rPr>
            </w:pPr>
          </w:p>
        </w:tc>
      </w:tr>
      <w:tr w:rsidR="0054682B" w14:paraId="3536DD52" w14:textId="77777777" w:rsidTr="0054682B">
        <w:trPr>
          <w:trHeight w:val="4752"/>
        </w:trPr>
        <w:tc>
          <w:tcPr>
            <w:tcW w:w="3600" w:type="dxa"/>
            <w:tcBorders>
              <w:top w:val="single" w:sz="8" w:space="0" w:color="94B6D2" w:themeColor="accent1"/>
            </w:tcBorders>
          </w:tcPr>
          <w:sdt>
            <w:sdtPr>
              <w:id w:val="1111563247"/>
              <w:placeholder>
                <w:docPart w:val="35D96253FFE39340A912820E7A3A7827"/>
              </w:placeholder>
              <w:temporary/>
              <w:showingPlcHdr/>
              <w15:appearance w15:val="hidden"/>
            </w:sdtPr>
            <w:sdtContent>
              <w:p w14:paraId="72D032BF" w14:textId="77777777" w:rsidR="0054682B" w:rsidRDefault="0054682B" w:rsidP="0054682B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3837CCBD" w14:textId="4AE197A1" w:rsidR="0054682B" w:rsidRDefault="0072082F" w:rsidP="0054682B">
            <w:pPr>
              <w:pStyle w:val="ContactDetails"/>
            </w:pPr>
            <w:r>
              <w:t xml:space="preserve">0411 </w:t>
            </w:r>
            <w:r w:rsidR="00237754">
              <w:t>111 111</w:t>
            </w:r>
          </w:p>
          <w:p w14:paraId="4FB6322B" w14:textId="77777777" w:rsidR="0054682B" w:rsidRPr="004D3011" w:rsidRDefault="0054682B" w:rsidP="0054682B">
            <w:pPr>
              <w:pStyle w:val="NoSpacing"/>
            </w:pPr>
          </w:p>
          <w:p w14:paraId="69B4A7C5" w14:textId="77777777" w:rsidR="00237754" w:rsidRDefault="00000000" w:rsidP="00237754">
            <w:pPr>
              <w:pStyle w:val="ContactDetails"/>
            </w:pPr>
            <w:sdt>
              <w:sdtPr>
                <w:id w:val="67859272"/>
                <w:placeholder>
                  <w:docPart w:val="9BE29CF35C9E3140883B7E9120A49EED"/>
                </w:placeholder>
                <w:temporary/>
                <w:showingPlcHdr/>
                <w15:appearance w15:val="hidden"/>
              </w:sdtPr>
              <w:sdtContent>
                <w:r w:rsidR="0054682B" w:rsidRPr="004D3011">
                  <w:t>WEBSITE:</w:t>
                </w:r>
              </w:sdtContent>
            </w:sdt>
          </w:p>
          <w:p w14:paraId="380B49AD" w14:textId="10923F20" w:rsidR="0054682B" w:rsidRDefault="00237754" w:rsidP="00237754">
            <w:pPr>
              <w:pStyle w:val="ContactDetails"/>
            </w:pPr>
            <w:hyperlink r:id="rId13" w:history="1">
              <w:r w:rsidRPr="001C0962">
                <w:rPr>
                  <w:rStyle w:val="Hyperlink"/>
                </w:rPr>
                <w:t>https://dc.fandom.com/wiki/Batman_(Bruce_Wayne)</w:t>
              </w:r>
            </w:hyperlink>
          </w:p>
          <w:p w14:paraId="3FAAF0AE" w14:textId="77777777" w:rsidR="00237754" w:rsidRDefault="00237754" w:rsidP="00237754">
            <w:pPr>
              <w:pStyle w:val="ContactDetails"/>
            </w:pPr>
          </w:p>
          <w:p w14:paraId="1D3CDE17" w14:textId="77777777" w:rsidR="00237754" w:rsidRDefault="00000000" w:rsidP="00237754">
            <w:pPr>
              <w:pStyle w:val="ContactDetails"/>
            </w:pPr>
            <w:sdt>
              <w:sdtPr>
                <w:id w:val="-240260293"/>
                <w:placeholder>
                  <w:docPart w:val="4CF233B3937DEE468CDA37251BE10847"/>
                </w:placeholder>
                <w:temporary/>
                <w:showingPlcHdr/>
                <w15:appearance w15:val="hidden"/>
              </w:sdtPr>
              <w:sdtContent>
                <w:r w:rsidR="0054682B" w:rsidRPr="004D3011">
                  <w:t>EMAIL:</w:t>
                </w:r>
              </w:sdtContent>
            </w:sdt>
          </w:p>
          <w:p w14:paraId="044C9207" w14:textId="51469E89" w:rsidR="00237754" w:rsidRPr="00237754" w:rsidRDefault="00237754" w:rsidP="00237754">
            <w:pPr>
              <w:pStyle w:val="ContactDetails"/>
              <w:rPr>
                <w:rStyle w:val="apple-converted-space"/>
              </w:rPr>
            </w:pPr>
            <w:r>
              <w:t>Bruce.wayne@outlook.com</w:t>
            </w:r>
          </w:p>
          <w:p w14:paraId="06513164" w14:textId="7086F407" w:rsidR="0054682B" w:rsidRDefault="0054682B" w:rsidP="0054682B">
            <w:pPr>
              <w:pStyle w:val="ContactDetails"/>
            </w:pPr>
          </w:p>
        </w:tc>
        <w:tc>
          <w:tcPr>
            <w:tcW w:w="720" w:type="dxa"/>
            <w:vMerge/>
          </w:tcPr>
          <w:p w14:paraId="73E06EB7" w14:textId="77777777" w:rsidR="0054682B" w:rsidRDefault="0054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040454D3" w14:textId="77777777" w:rsidR="0054682B" w:rsidRPr="004D3011" w:rsidRDefault="0054682B" w:rsidP="004D3011">
            <w:pPr>
              <w:rPr>
                <w:color w:val="FFFFFF" w:themeColor="background1"/>
              </w:rPr>
            </w:pPr>
          </w:p>
        </w:tc>
      </w:tr>
    </w:tbl>
    <w:p w14:paraId="14D5753F" w14:textId="77777777" w:rsidR="00DD533E" w:rsidRPr="00846D4F" w:rsidRDefault="00DD533E" w:rsidP="00846D4F">
      <w:pPr>
        <w:tabs>
          <w:tab w:val="left" w:pos="990"/>
        </w:tabs>
        <w:spacing w:after="0"/>
        <w:rPr>
          <w:sz w:val="8"/>
        </w:rPr>
      </w:pPr>
    </w:p>
    <w:sectPr w:rsidR="00DD533E" w:rsidRPr="00846D4F" w:rsidSect="0054682B"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AF92B" w14:textId="77777777" w:rsidR="00EE03AC" w:rsidRDefault="00EE03AC" w:rsidP="000C45FF">
      <w:r>
        <w:separator/>
      </w:r>
    </w:p>
  </w:endnote>
  <w:endnote w:type="continuationSeparator" w:id="0">
    <w:p w14:paraId="6FB1B8C7" w14:textId="77777777" w:rsidR="00EE03AC" w:rsidRDefault="00EE03A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A2DAA" w14:textId="77777777" w:rsidR="00EE03AC" w:rsidRDefault="00EE03AC" w:rsidP="000C45FF">
      <w:r>
        <w:separator/>
      </w:r>
    </w:p>
  </w:footnote>
  <w:footnote w:type="continuationSeparator" w:id="0">
    <w:p w14:paraId="35B4944A" w14:textId="77777777" w:rsidR="00EE03AC" w:rsidRDefault="00EE03AC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A2D50"/>
    <w:multiLevelType w:val="hybridMultilevel"/>
    <w:tmpl w:val="49688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D6A9A"/>
    <w:multiLevelType w:val="hybridMultilevel"/>
    <w:tmpl w:val="AE929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28297">
    <w:abstractNumId w:val="2"/>
  </w:num>
  <w:num w:numId="2" w16cid:durableId="875658053">
    <w:abstractNumId w:val="1"/>
  </w:num>
  <w:num w:numId="3" w16cid:durableId="178299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16"/>
    <w:rsid w:val="00013287"/>
    <w:rsid w:val="00036450"/>
    <w:rsid w:val="000476CE"/>
    <w:rsid w:val="00061C84"/>
    <w:rsid w:val="000629D5"/>
    <w:rsid w:val="000724EA"/>
    <w:rsid w:val="00076632"/>
    <w:rsid w:val="000C45FF"/>
    <w:rsid w:val="000E1755"/>
    <w:rsid w:val="000E3FD1"/>
    <w:rsid w:val="000F46E6"/>
    <w:rsid w:val="00147005"/>
    <w:rsid w:val="00150782"/>
    <w:rsid w:val="00157259"/>
    <w:rsid w:val="00180329"/>
    <w:rsid w:val="0019001F"/>
    <w:rsid w:val="001A74A5"/>
    <w:rsid w:val="001B2ABD"/>
    <w:rsid w:val="001D2335"/>
    <w:rsid w:val="001E1759"/>
    <w:rsid w:val="001F1ECC"/>
    <w:rsid w:val="00237754"/>
    <w:rsid w:val="002400EB"/>
    <w:rsid w:val="00244620"/>
    <w:rsid w:val="00256CF7"/>
    <w:rsid w:val="002B515C"/>
    <w:rsid w:val="002F2216"/>
    <w:rsid w:val="0030481B"/>
    <w:rsid w:val="00306F6F"/>
    <w:rsid w:val="00363578"/>
    <w:rsid w:val="003A5E1F"/>
    <w:rsid w:val="004071FC"/>
    <w:rsid w:val="004363BE"/>
    <w:rsid w:val="00445947"/>
    <w:rsid w:val="004813B3"/>
    <w:rsid w:val="00492DF3"/>
    <w:rsid w:val="00496591"/>
    <w:rsid w:val="004C63E4"/>
    <w:rsid w:val="004D3011"/>
    <w:rsid w:val="00523EC5"/>
    <w:rsid w:val="0054682B"/>
    <w:rsid w:val="00550153"/>
    <w:rsid w:val="005645EE"/>
    <w:rsid w:val="00572170"/>
    <w:rsid w:val="005B0408"/>
    <w:rsid w:val="005B162B"/>
    <w:rsid w:val="005B2799"/>
    <w:rsid w:val="005D6289"/>
    <w:rsid w:val="005E39D5"/>
    <w:rsid w:val="00612544"/>
    <w:rsid w:val="0062123A"/>
    <w:rsid w:val="00646E75"/>
    <w:rsid w:val="006610D6"/>
    <w:rsid w:val="006771D0"/>
    <w:rsid w:val="00712CB5"/>
    <w:rsid w:val="00715FCB"/>
    <w:rsid w:val="0072082F"/>
    <w:rsid w:val="00743101"/>
    <w:rsid w:val="007867A0"/>
    <w:rsid w:val="007927F5"/>
    <w:rsid w:val="007A1196"/>
    <w:rsid w:val="00802CA0"/>
    <w:rsid w:val="008420CE"/>
    <w:rsid w:val="00846D4F"/>
    <w:rsid w:val="00871C10"/>
    <w:rsid w:val="0088622B"/>
    <w:rsid w:val="008C1736"/>
    <w:rsid w:val="00904ED5"/>
    <w:rsid w:val="00922D5C"/>
    <w:rsid w:val="009670B0"/>
    <w:rsid w:val="00994FE0"/>
    <w:rsid w:val="009A0AF2"/>
    <w:rsid w:val="009B6D14"/>
    <w:rsid w:val="009C02F2"/>
    <w:rsid w:val="009E6243"/>
    <w:rsid w:val="009E7C63"/>
    <w:rsid w:val="00A10A67"/>
    <w:rsid w:val="00A2118D"/>
    <w:rsid w:val="00A317B8"/>
    <w:rsid w:val="00AD76E2"/>
    <w:rsid w:val="00AE53CE"/>
    <w:rsid w:val="00B104A0"/>
    <w:rsid w:val="00B20152"/>
    <w:rsid w:val="00B70850"/>
    <w:rsid w:val="00B746DE"/>
    <w:rsid w:val="00B94D37"/>
    <w:rsid w:val="00BA711A"/>
    <w:rsid w:val="00C066B6"/>
    <w:rsid w:val="00C37BA1"/>
    <w:rsid w:val="00C456C0"/>
    <w:rsid w:val="00C4674C"/>
    <w:rsid w:val="00C506CF"/>
    <w:rsid w:val="00C72BED"/>
    <w:rsid w:val="00C9578B"/>
    <w:rsid w:val="00CA562E"/>
    <w:rsid w:val="00CB2D30"/>
    <w:rsid w:val="00CC14A6"/>
    <w:rsid w:val="00D2522B"/>
    <w:rsid w:val="00D82F2F"/>
    <w:rsid w:val="00D844EC"/>
    <w:rsid w:val="00DA694B"/>
    <w:rsid w:val="00DC45BE"/>
    <w:rsid w:val="00DD172A"/>
    <w:rsid w:val="00DD533E"/>
    <w:rsid w:val="00E25A26"/>
    <w:rsid w:val="00E50159"/>
    <w:rsid w:val="00E55D74"/>
    <w:rsid w:val="00E866EC"/>
    <w:rsid w:val="00E93B74"/>
    <w:rsid w:val="00EB3A62"/>
    <w:rsid w:val="00ED7DA2"/>
    <w:rsid w:val="00EE03AC"/>
    <w:rsid w:val="00F60274"/>
    <w:rsid w:val="00F77FB9"/>
    <w:rsid w:val="00FB068F"/>
    <w:rsid w:val="00FD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BB62E"/>
  <w14:defaultImageDpi w14:val="32767"/>
  <w15:chartTrackingRefBased/>
  <w15:docId w15:val="{E74ED96A-DF09-C747-93AB-C0C8ACCB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682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2B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character" w:customStyle="1" w:styleId="hljs-selector-attr">
    <w:name w:val="hljs-selector-attr"/>
    <w:basedOn w:val="DefaultParagraphFont"/>
    <w:rsid w:val="002F2216"/>
  </w:style>
  <w:style w:type="character" w:customStyle="1" w:styleId="apple-converted-space">
    <w:name w:val="apple-converted-space"/>
    <w:basedOn w:val="DefaultParagraphFont"/>
    <w:rsid w:val="002F2216"/>
  </w:style>
  <w:style w:type="character" w:customStyle="1" w:styleId="hljs-string">
    <w:name w:val="hljs-string"/>
    <w:basedOn w:val="DefaultParagraphFont"/>
    <w:rsid w:val="002F2216"/>
  </w:style>
  <w:style w:type="paragraph" w:styleId="ListParagraph">
    <w:name w:val="List Paragraph"/>
    <w:basedOn w:val="Normal"/>
    <w:uiPriority w:val="34"/>
    <w:semiHidden/>
    <w:qFormat/>
    <w:rsid w:val="002F22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7754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c.fandom.com/wiki/Batman_(Bruce_Wayne)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aronsmith/Library/Containers/com.microsoft.Word/Data/Library/Application%20Support/Microsoft/Office/16.0/DTS/Search/%7b5723C7C4-8E9D-8647-BDA8-D1B4D9B6CB53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E13C2FB2C27B14DA224D8A259D99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D911D-C22E-C648-8437-80EC8E88CE4F}"/>
      </w:docPartPr>
      <w:docPartBody>
        <w:p w:rsidR="00C95A21" w:rsidRDefault="00000000">
          <w:pPr>
            <w:pStyle w:val="1E13C2FB2C27B14DA224D8A259D99A90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35D96253FFE39340A912820E7A3A7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D288A-9E9C-CE4E-ADE6-EDFEC69D3502}"/>
      </w:docPartPr>
      <w:docPartBody>
        <w:p w:rsidR="00C95A21" w:rsidRDefault="00000000">
          <w:pPr>
            <w:pStyle w:val="35D96253FFE39340A912820E7A3A7827"/>
          </w:pPr>
          <w:r w:rsidRPr="004D3011">
            <w:t>PHONE:</w:t>
          </w:r>
        </w:p>
      </w:docPartBody>
    </w:docPart>
    <w:docPart>
      <w:docPartPr>
        <w:name w:val="9BE29CF35C9E3140883B7E9120A49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684A-646F-8B42-8D54-AC7DBF661F91}"/>
      </w:docPartPr>
      <w:docPartBody>
        <w:p w:rsidR="00C95A21" w:rsidRDefault="00000000">
          <w:pPr>
            <w:pStyle w:val="9BE29CF35C9E3140883B7E9120A49EED"/>
          </w:pPr>
          <w:r w:rsidRPr="004D3011">
            <w:t>WEBSITE:</w:t>
          </w:r>
        </w:p>
      </w:docPartBody>
    </w:docPart>
    <w:docPart>
      <w:docPartPr>
        <w:name w:val="4CF233B3937DEE468CDA37251BE10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E857F-457F-2949-93CC-59D96C701E2E}"/>
      </w:docPartPr>
      <w:docPartBody>
        <w:p w:rsidR="00C95A21" w:rsidRDefault="00000000">
          <w:pPr>
            <w:pStyle w:val="4CF233B3937DEE468CDA37251BE10847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96982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BB"/>
    <w:rsid w:val="00013287"/>
    <w:rsid w:val="000476CE"/>
    <w:rsid w:val="00150782"/>
    <w:rsid w:val="001564FD"/>
    <w:rsid w:val="001648D9"/>
    <w:rsid w:val="003847BB"/>
    <w:rsid w:val="00565091"/>
    <w:rsid w:val="0088622B"/>
    <w:rsid w:val="008B2331"/>
    <w:rsid w:val="00904ED5"/>
    <w:rsid w:val="009A0AF2"/>
    <w:rsid w:val="00A53323"/>
    <w:rsid w:val="00BA711A"/>
    <w:rsid w:val="00C1566E"/>
    <w:rsid w:val="00C76F49"/>
    <w:rsid w:val="00C95A21"/>
    <w:rsid w:val="00EC7865"/>
    <w:rsid w:val="00F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kern w:val="0"/>
      <w:sz w:val="22"/>
      <w:szCs w:val="2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1E13C2FB2C27B14DA224D8A259D99A90">
    <w:name w:val="1E13C2FB2C27B14DA224D8A259D99A90"/>
  </w:style>
  <w:style w:type="paragraph" w:customStyle="1" w:styleId="35D96253FFE39340A912820E7A3A7827">
    <w:name w:val="35D96253FFE39340A912820E7A3A7827"/>
  </w:style>
  <w:style w:type="paragraph" w:customStyle="1" w:styleId="9BE29CF35C9E3140883B7E9120A49EED">
    <w:name w:val="9BE29CF35C9E3140883B7E9120A49EED"/>
  </w:style>
  <w:style w:type="paragraph" w:customStyle="1" w:styleId="4CF233B3937DEE468CDA37251BE10847">
    <w:name w:val="4CF233B3937DEE468CDA37251BE10847"/>
  </w:style>
  <w:style w:type="character" w:styleId="Hyperlink">
    <w:name w:val="Hyperlink"/>
    <w:basedOn w:val="DefaultParagraphFont"/>
    <w:uiPriority w:val="99"/>
    <w:rPr>
      <w:color w:val="BF4E14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0A64BE-E0D0-4F48-8829-3D1D41105D6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201DA20-039D-490E-8E96-79665F006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87ACA6-A0F1-41C4-81F2-B19987C180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{5723C7C4-8E9D-8647-BDA8-D1B4D9B6CB53}tf88924273_win32.dotx</Template>
  <TotalTime>46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Aaron Smith</cp:lastModifiedBy>
  <cp:revision>12</cp:revision>
  <dcterms:created xsi:type="dcterms:W3CDTF">2024-08-04T01:32:00Z</dcterms:created>
  <dcterms:modified xsi:type="dcterms:W3CDTF">2025-03-05T08:45:00Z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